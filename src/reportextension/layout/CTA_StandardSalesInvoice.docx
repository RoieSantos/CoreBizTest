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="00C43401" w:rsidRPr="00204F31" w14:paraId="343E634F" w14:textId="77777777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6169D540-86B0-4FC6-A09F-B117914401B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14:paraId="7243399B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1805DEBB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C43401" w:rsidRPr="00204F31" w14:paraId="50FA6B32" w14:textId="77777777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58748A17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09E27DA2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14:paraId="3133B188" w14:textId="77777777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31EF319C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404EFC59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14:paraId="0B21CBAC" w14:textId="77777777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272E8806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3F250AF2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14:paraId="101D929D" w14:textId="77777777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2A8F2C39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51A05D06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14:paraId="0B13EAA8" w14:textId="77777777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598E45EF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6169D540-86B0-4FC6-A09F-B117914401BD}"/>
            <w:text/>
          </w:sdtPr>
          <w:sdtEndPr/>
          <w:sdtContent>
            <w:tc>
              <w:tcPr>
                <w:tcW w:w="2931" w:type="pct"/>
              </w:tcPr>
              <w:p w14:paraId="421DC4CE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14:paraId="74028D80" w14:textId="77777777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161DDE04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14:paraId="12DAEEA9" w14:textId="77777777" w:rsidR="00C43401" w:rsidRPr="00204F31" w:rsidRDefault="009847B4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6169D540-86B0-4FC6-A09F-B117914401BD}"/>
                <w:text/>
              </w:sdtPr>
              <w:sdtEndPr/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6169D540-86B0-4FC6-A09F-B117914401BD}"/>
                <w:text/>
              </w:sdtPr>
              <w:sdtEndPr/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14:paraId="47C270F8" w14:textId="77777777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6169D540-86B0-4FC6-A09F-B117914401BD}"/>
            <w:text/>
          </w:sdtPr>
          <w:sdtEndPr/>
          <w:sdtContent>
            <w:tc>
              <w:tcPr>
                <w:tcW w:w="2069" w:type="pct"/>
              </w:tcPr>
              <w:p w14:paraId="20FB6BFA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14:paraId="686A0EB0" w14:textId="77777777" w:rsidR="00C43401" w:rsidRPr="00204F31" w:rsidRDefault="00C43401" w:rsidP="00D54DEE">
            <w:pPr>
              <w:pStyle w:val="NoSpacing"/>
              <w:jc w:val="right"/>
            </w:pPr>
          </w:p>
        </w:tc>
      </w:tr>
    </w:tbl>
    <w:p w14:paraId="0974BDAD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14:paraId="11EA071B" w14:textId="77777777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5E9D58AF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55600C50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60C531A0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6169D540-86B0-4FC6-A09F-B117914401B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14:paraId="080DBBCB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1B483321" w14:textId="77777777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5A1F5EAA" w14:textId="77777777" w:rsidR="00D54DEE" w:rsidRPr="00FD3C3E" w:rsidRDefault="00D54DEE" w:rsidP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007F8105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36854774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6169D540-86B0-4FC6-A09F-B117914401B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14:paraId="3212EE2E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4B0B3051" w14:textId="77777777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3BDE395A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574B0CA8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75317680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6169D540-86B0-4FC6-A09F-B117914401B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14:paraId="059BF4CE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2D0B148E" w14:textId="77777777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07497716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286A2A6F" w14:textId="77777777"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0BEABAF2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6169D540-86B0-4FC6-A09F-B117914401B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14:paraId="4712887E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="008179F0" w:rsidRPr="00FD3C3E" w14:paraId="78419106" w14:textId="77777777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6169D540-86B0-4FC6-A09F-B117914401BD}" w16sdtdh:storeItemChecksum="Lh+N8A=="/>
          </w:sdtPr>
          <w:sdtEndPr/>
          <w:sdtContent>
            <w:tc>
              <w:tcPr>
                <w:tcW w:w="2549" w:type="dxa"/>
              </w:tcPr>
              <w:p w14:paraId="1D2049B4" w14:textId="77201B3D" w:rsidR="008179F0" w:rsidRPr="008179F0" w:rsidRDefault="00B055B4" w:rsidP="00D54DE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6169D540-86B0-4FC6-A09F-B117914401BD}" w16sdtdh:storeItemChecksum="Lh+N8A=="/>
          </w:sdtPr>
          <w:sdtEndPr/>
          <w:sdtContent>
            <w:tc>
              <w:tcPr>
                <w:tcW w:w="2549" w:type="dxa"/>
              </w:tcPr>
              <w:p w14:paraId="7AB8481E" w14:textId="4D3CF60F" w:rsidR="008179F0" w:rsidRPr="008179F0" w:rsidRDefault="00B055B4" w:rsidP="00D54DE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0AB39CEA" w14:textId="77777777" w:rsidR="008179F0" w:rsidRDefault="006418FA" w:rsidP="00D54DEE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279773C8" w14:textId="77777777" w:rsidR="008179F0" w:rsidRDefault="008179F0" w:rsidP="00D54DEE">
            <w:pPr>
              <w:contextualSpacing/>
              <w:rPr>
                <w:lang w:val="da-DK"/>
              </w:rPr>
            </w:pPr>
          </w:p>
        </w:tc>
      </w:tr>
      <w:tr w:rsidR="008179F0" w:rsidRPr="00FD3C3E" w14:paraId="004B325C" w14:textId="77777777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6169D540-86B0-4FC6-A09F-B117914401BD}" w16sdtdh:storeItemChecksum="Lh+N8A=="/>
          </w:sdtPr>
          <w:sdtEndPr/>
          <w:sdtContent>
            <w:tc>
              <w:tcPr>
                <w:tcW w:w="2549" w:type="dxa"/>
              </w:tcPr>
              <w:p w14:paraId="06659D6D" w14:textId="47A981D6" w:rsidR="008179F0" w:rsidRPr="008179F0" w:rsidRDefault="00B055B4" w:rsidP="00D54DEE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6169D540-86B0-4FC6-A09F-B117914401BD}" w16sdtdh:storeItemChecksum="Lh+N8A=="/>
          </w:sdtPr>
          <w:sdtEndPr/>
          <w:sdtContent>
            <w:tc>
              <w:tcPr>
                <w:tcW w:w="2549" w:type="dxa"/>
              </w:tcPr>
              <w:p w14:paraId="03551706" w14:textId="21F0AC0E" w:rsidR="008179F0" w:rsidRPr="008179F0" w:rsidRDefault="00B055B4" w:rsidP="00D54DEE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6169D540-86B0-4FC6-A09F-B117914401BD}"/>
            <w:text/>
          </w:sdtPr>
          <w:sdtEndPr/>
          <w:sdtContent>
            <w:tc>
              <w:tcPr>
                <w:tcW w:w="2549" w:type="dxa"/>
              </w:tcPr>
              <w:p w14:paraId="7260EC09" w14:textId="77777777" w:rsidR="008179F0" w:rsidRDefault="006418FA" w:rsidP="00D54DEE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0B4C1195" w14:textId="77777777" w:rsidR="008179F0" w:rsidRDefault="008179F0" w:rsidP="00D54DEE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6169D540-86B0-4FC6-A09F-B117914401B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6169D540-86B0-4FC6-A09F-B117914401BD}"/>
                <w:text/>
              </w:sdtPr>
              <w:sdtEndPr/>
              <w:sdtContent>
                <w:p w14:paraId="5FD7B3DC" w14:textId="77777777" w:rsidR="00D54DEE" w:rsidRDefault="00F7093D" w:rsidP="00746A99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="00D54DEE" w:rsidRPr="00DB3913" w14:paraId="3B91EA44" w14:textId="77777777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6169D540-86B0-4FC6-A09F-B117914401BD}"/>
            <w:text/>
          </w:sdtPr>
          <w:sdtEndPr/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711BE0DA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6169D540-86B0-4FC6-A09F-B117914401BD}"/>
            <w:text/>
          </w:sdtPr>
          <w:sdtEndPr/>
          <w:sdtContent>
            <w:tc>
              <w:tcPr>
                <w:tcW w:w="2268" w:type="dxa"/>
                <w:tcBorders>
                  <w:bottom w:val="single" w:sz="4" w:space="0" w:color="auto"/>
                </w:tcBorders>
                <w:vAlign w:val="bottom"/>
              </w:tcPr>
              <w:p w14:paraId="558E02EE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6169D540-86B0-4FC6-A09F-B117914401BD}"/>
            <w:text/>
          </w:sdtPr>
          <w:sdtEndPr/>
          <w:sdtContent>
            <w:tc>
              <w:tcPr>
                <w:tcW w:w="1021" w:type="dxa"/>
                <w:tcBorders>
                  <w:bottom w:val="single" w:sz="4" w:space="0" w:color="auto"/>
                </w:tcBorders>
                <w:vAlign w:val="bottom"/>
              </w:tcPr>
              <w:p w14:paraId="4413487E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6169D540-86B0-4FC6-A09F-B117914401BD}"/>
            <w:text/>
          </w:sdtPr>
          <w:sdtEndPr/>
          <w:sdtContent>
            <w:tc>
              <w:tcPr>
                <w:tcW w:w="907" w:type="dxa"/>
                <w:tcBorders>
                  <w:bottom w:val="single" w:sz="4" w:space="0" w:color="auto"/>
                </w:tcBorders>
                <w:vAlign w:val="bottom"/>
              </w:tcPr>
              <w:p w14:paraId="32D0D00F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14:paraId="0FCA9177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6169D540-86B0-4FC6-A09F-B117914401BD}"/>
            <w:text/>
          </w:sdtPr>
          <w:sdtEndPr/>
          <w:sdtContent>
            <w:tc>
              <w:tcPr>
                <w:tcW w:w="1365" w:type="dxa"/>
                <w:tcBorders>
                  <w:bottom w:val="single" w:sz="4" w:space="0" w:color="auto"/>
                </w:tcBorders>
                <w:vAlign w:val="bottom"/>
              </w:tcPr>
              <w:p w14:paraId="693B36AE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sz="4" w:space="0" w:color="auto"/>
            </w:tcBorders>
            <w:vAlign w:val="bottom"/>
          </w:tcPr>
          <w:p w14:paraId="1FAD90BF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6169D540-86B0-4FC6-A09F-B117914401BD}"/>
            <w:text/>
          </w:sdtPr>
          <w:sdtEndPr/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6096B990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6169D540-86B0-4FC6-A09F-B117914401BD}"/>
            <w:text/>
          </w:sdtPr>
          <w:sdtEndPr/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159C2C6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D54DEE" w:rsidRPr="00FD3C3E" w14:paraId="0B5BE320" w14:textId="77777777" w:rsidTr="004406A0">
        <w:trPr>
          <w:trHeight w:val="182"/>
          <w:jc w:val="right"/>
        </w:trPr>
        <w:tc>
          <w:tcPr>
            <w:tcW w:w="954" w:type="dxa"/>
            <w:tcBorders>
              <w:top w:val="single" w:sz="4" w:space="0" w:color="auto"/>
            </w:tcBorders>
          </w:tcPr>
          <w:p w14:paraId="67D4FF5A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15518ED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68AA3840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53CEEB3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6D9E481A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6C41100B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171166EA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A5EEA9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25C18018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</w:tr>
      <w:tr w:rsidR="00D54DEE" w:rsidRPr="00FD3C3E" w14:paraId="7F30C517" w14:textId="77777777" w:rsidTr="006315A0">
        <w:trPr>
          <w:trHeight w:val="227"/>
          <w:jc w:val="right"/>
        </w:trPr>
        <w:sdt>
          <w:sdtPr>
            <w:rPr>
              <w:b/>
              <w:bCs/>
              <w:sz w:val="18"/>
              <w:szCs w:val="18"/>
            </w:rPr>
            <w:alias w:val="#Nav: /Header/Line/ItemNo_Line"/>
            <w:tag w:val="#Nav: Standard_Sales_Invoice/1306"/>
            <w:id w:val="-1032108260"/>
            <w:placeholder>
              <w:docPart w:val="CE3A2B3BDF4E4FBBACBC13BD791058D6"/>
            </w:placeholder>
            <w:dataBinding w:prefixMappings="xmlns:ns0='urn:microsoft-dynamics-nav/reports/Standard_Sales_Invoice/1306/'" w:xpath="/ns0:NavWordReportXmlPart[1]/ns0:Header[1]/ns0:Line[1]/ns0:ItemNo_Line[1]" w:storeItemID="{6169D540-86B0-4FC6-A09F-B117914401BD}"/>
            <w:text/>
          </w:sdtPr>
          <w:sdtEndPr>
            <w:rPr>
              <w:color w:val="2F5496" w:themeColor="accent5" w:themeShade="BF"/>
            </w:rPr>
          </w:sdtEndPr>
          <w:sdtContent>
            <w:tc>
              <w:tcPr>
                <w:tcW w:w="954" w:type="dxa"/>
              </w:tcPr>
              <w:p w14:paraId="5F250443" w14:textId="7710A46A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ItemNo_Line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Description_Line"/>
            <w:tag w:val="#Nav: Standard_Sales_Invoice/1306"/>
            <w:id w:val="-1420935410"/>
            <w:placeholder>
              <w:docPart w:val="2F3BA42080DA4A4583F0744EA32700A9"/>
            </w:placeholder>
            <w:dataBinding w:prefixMappings="xmlns:ns0='urn:microsoft-dynamics-nav/reports/Standard_Sales_Invoice/1306/'" w:xpath="/ns0:NavWordReportXmlPart[1]/ns0:Header[1]/ns0:Line[1]/ns0:Description_Line[1]" w:storeItemID="{6169D540-86B0-4FC6-A09F-B117914401BD}"/>
            <w:text/>
          </w:sdtPr>
          <w:sdtEndPr/>
          <w:sdtContent>
            <w:tc>
              <w:tcPr>
                <w:tcW w:w="2268" w:type="dxa"/>
              </w:tcPr>
              <w:p w14:paraId="2A215CAD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Description_Line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ShipmentDate_Line"/>
            <w:tag w:val="#Nav: Standard_Sales_Invoice/1306"/>
            <w:id w:val="223189048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[1]" w:storeItemID="{6169D540-86B0-4FC6-A09F-B117914401BD}"/>
            <w:text/>
          </w:sdtPr>
          <w:sdtEndPr/>
          <w:sdtContent>
            <w:tc>
              <w:tcPr>
                <w:tcW w:w="1021" w:type="dxa"/>
              </w:tcPr>
              <w:p w14:paraId="5CED269F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ShipmentDate_Line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Quantity_Line"/>
            <w:tag w:val="#Nav: Standard_Sales_Invoice/1306"/>
            <w:id w:val="382909601"/>
            <w:placeholder>
              <w:docPart w:val="0F13787F408C4E038FEAEF713E96AA7B"/>
            </w:placeholder>
            <w:dataBinding w:prefixMappings="xmlns:ns0='urn:microsoft-dynamics-nav/reports/Standard_Sales_Invoice/1306/'" w:xpath="/ns0:NavWordReportXmlPart[1]/ns0:Header[1]/ns0:Line[1]/ns0:Quantity_Line[1]" w:storeItemID="{6169D540-86B0-4FC6-A09F-B117914401BD}"/>
            <w:text/>
          </w:sdtPr>
          <w:sdtEndPr/>
          <w:sdtContent>
            <w:tc>
              <w:tcPr>
                <w:tcW w:w="907" w:type="dxa"/>
              </w:tcPr>
              <w:p w14:paraId="10EF906F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Quantity_Line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UnitOfMeasure"/>
            <w:tag w:val="#Nav: Standard_Sales_Invoice/1306"/>
            <w:id w:val="436108881"/>
            <w:placeholder>
              <w:docPart w:val="7ED73EEBDDAE4C7EB80482493F3779EC"/>
            </w:placeholder>
            <w:dataBinding w:prefixMappings="xmlns:ns0='urn:microsoft-dynamics-nav/reports/Standard_Sales_Invoice/1306/'" w:xpath="/ns0:NavWordReportXmlPart[1]/ns0:Header[1]/ns0:Line[1]/ns0:UnitOfMeasure[1]" w:storeItemID="{6169D540-86B0-4FC6-A09F-B117914401BD}"/>
            <w:text/>
          </w:sdtPr>
          <w:sdtEndPr/>
          <w:sdtContent>
            <w:tc>
              <w:tcPr>
                <w:tcW w:w="680" w:type="dxa"/>
              </w:tcPr>
              <w:p w14:paraId="5184B0AA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UnitOfMeasure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UnitPrice"/>
            <w:tag w:val="#Nav: Standard_Sales_Invoice/1306"/>
            <w:id w:val="773364929"/>
            <w:placeholder>
              <w:docPart w:val="1F9303D05B81402C9EF367D4288F3C10"/>
            </w:placeholder>
            <w:dataBinding w:prefixMappings="xmlns:ns0='urn:microsoft-dynamics-nav/reports/Standard_Sales_Invoice/1306/'" w:xpath="/ns0:NavWordReportXmlPart[1]/ns0:Header[1]/ns0:Line[1]/ns0:UnitPrice[1]" w:storeItemID="{6169D540-86B0-4FC6-A09F-B117914401BD}"/>
            <w:text/>
          </w:sdtPr>
          <w:sdtEndPr/>
          <w:sdtContent>
            <w:tc>
              <w:tcPr>
                <w:tcW w:w="1365" w:type="dxa"/>
              </w:tcPr>
              <w:p w14:paraId="6A7A4864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UnitPrice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LineDiscountPercentText_Line"/>
            <w:tag w:val="#Nav: Standard_Sales_Invoice/1306"/>
            <w:id w:val="114875444"/>
            <w:placeholder>
              <w:docPart w:val="CFC486A3B8D946E881D80DC1D14118D7"/>
            </w:placeholder>
            <w:dataBinding w:prefixMappings="xmlns:ns0='urn:microsoft-dynamics-nav/reports/Standard_Sales_Invoice/1306/'" w:xpath="/ns0:NavWordReportXmlPart[1]/ns0:Header[1]/ns0:Line[1]/ns0:LineDiscountPercentText_Line[1]" w:storeItemID="{6169D540-86B0-4FC6-A09F-B117914401BD}"/>
            <w:text/>
          </w:sdtPr>
          <w:sdtEndPr/>
          <w:sdtContent>
            <w:tc>
              <w:tcPr>
                <w:tcW w:w="620" w:type="dxa"/>
              </w:tcPr>
              <w:p w14:paraId="70380DF9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LineDiscountPercentText_Line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VATPct_Line"/>
            <w:tag w:val="#Nav: Standard_Sales_Invoice/1306"/>
            <w:id w:val="1684940473"/>
            <w:placeholder>
              <w:docPart w:val="49788B402E8D48C187022BBC142D01A0"/>
            </w:placeholder>
            <w:dataBinding w:prefixMappings="xmlns:ns0='urn:microsoft-dynamics-nav/reports/Standard_Sales_Invoice/1306/'" w:xpath="/ns0:NavWordReportXmlPart[1]/ns0:Header[1]/ns0:Line[1]/ns0:VATPct_Line[1]" w:storeItemID="{6169D540-86B0-4FC6-A09F-B117914401BD}"/>
            <w:text/>
          </w:sdtPr>
          <w:sdtEndPr/>
          <w:sdtContent>
            <w:tc>
              <w:tcPr>
                <w:tcW w:w="709" w:type="dxa"/>
              </w:tcPr>
              <w:p w14:paraId="317D0E02" w14:textId="77777777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VATPct_Line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Line/LineAmount_Line"/>
            <w:tag w:val="#Nav: Standard_Sales_Invoice/1306"/>
            <w:id w:val="-1829895906"/>
            <w:placeholder>
              <w:docPart w:val="3D87FDC4CF4D4D659D8B06BC5BC0CFC7"/>
            </w:placeholder>
            <w:dataBinding w:prefixMappings="xmlns:ns0='urn:microsoft-dynamics-nav/reports/Standard_Sales_Invoice/1306/'" w:xpath="/ns0:NavWordReportXmlPart[1]/ns0:Header[1]/ns0:Line[1]/ns0:LineAmount_Line[1]" w:storeItemID="{6169D540-86B0-4FC6-A09F-B117914401BD}"/>
            <w:text/>
          </w:sdtPr>
          <w:sdtEndPr/>
          <w:sdtContent>
            <w:tc>
              <w:tcPr>
                <w:tcW w:w="1682" w:type="dxa"/>
                <w:tcMar>
                  <w:right w:w="0" w:type="dxa"/>
                </w:tcMar>
              </w:tcPr>
              <w:p w14:paraId="258F22A4" w14:textId="6B9BD7FA" w:rsidR="00D54DEE" w:rsidRPr="00DA1FBA" w:rsidRDefault="00D54DEE" w:rsidP="006315A0">
                <w:pPr>
                  <w:spacing w:after="0"/>
                  <w:rPr>
                    <w:sz w:val="18"/>
                    <w:szCs w:val="18"/>
                  </w:rPr>
                </w:pPr>
                <w:r w:rsidRPr="00DA1FBA">
                  <w:rPr>
                    <w:sz w:val="18"/>
                    <w:szCs w:val="18"/>
                    <w:lang w:val="da-DK"/>
                  </w:rPr>
                  <w:t>LineAmount_Line</w:t>
                </w:r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412515650"/>
          <w15:dataBinding w:prefixMappings="xmlns:ns0='urn:microsoft-dynamics-nav/reports/Standard_Sales_Invoice/1306/' " w:xpath="/ns0:NavWordReportXmlPart[1]/ns0:Header[1]/ns0:Line" w:storeItemID="{6169D540-86B0-4FC6-A09F-B117914401B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997538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315A0" w:rsidRPr="00FD3C3E" w14:paraId="24ABCEDF" w14:textId="77777777" w:rsidTr="006315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14:paraId="3FC09455" w14:textId="53BC52C8" w:rsidR="006315A0" w:rsidRPr="00DA1FBA" w:rsidRDefault="009847B4" w:rsidP="006315A0">
                    <w:pPr>
                      <w:spacing w:after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</w:rPr>
                        <w:alias w:val="#Nav: /Labels/AttributeValuesCaption"/>
                        <w:tag w:val="#Nav: Standard_Sales_Invoice/1306"/>
                        <w:id w:val="-1401445542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Labels[1]/ns0:AttributeValuesCaption[1]" w:storeItemID="{6169D540-86B0-4FC6-A09F-B117914401BD}"/>
                        <w:text/>
                      </w:sdtPr>
                      <w:sdtEndPr/>
                      <w:sdtContent>
                        <w:proofErr w:type="spellStart"/>
                        <w:r w:rsidR="00B055B4" w:rsidRPr="00B055B4">
                          <w:rPr>
                            <w:b/>
                            <w:bCs/>
                            <w:sz w:val="18"/>
                            <w:szCs w:val="18"/>
                          </w:rPr>
                          <w:t>AttributeValuesCaption</w:t>
                        </w:r>
                        <w:proofErr w:type="spellEnd"/>
                      </w:sdtContent>
                    </w:sdt>
                    <w:r w:rsidR="006315A0" w:rsidRPr="00B055B4">
                      <w:rPr>
                        <w:b/>
                        <w:bCs/>
                        <w:sz w:val="18"/>
                        <w:szCs w:val="18"/>
                      </w:rPr>
                      <w:t>:</w:t>
                    </w: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AttributeValues"/>
                    <w:tag w:val="#Nav: Standard_Sales_Invoice/1306"/>
                    <w:id w:val="13307560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AttributeValues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9252" w:type="dxa"/>
                        <w:gridSpan w:val="8"/>
                      </w:tcPr>
                      <w:p w14:paraId="5323EF9A" w14:textId="5DF828B2" w:rsidR="006315A0" w:rsidRPr="00DA1FBA" w:rsidRDefault="00B055B4" w:rsidP="00746A99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AttributeValues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54DEE" w:rsidRPr="00FD3C3E" w14:paraId="129CC555" w14:textId="77777777" w:rsidTr="006315A0">
        <w:trPr>
          <w:trHeight w:val="227"/>
          <w:jc w:val="right"/>
        </w:trPr>
        <w:tc>
          <w:tcPr>
            <w:tcW w:w="954" w:type="dxa"/>
          </w:tcPr>
          <w:p w14:paraId="0D06098E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3BA94C5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68E2E246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630F7F81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649B5D2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365" w:type="dxa"/>
          </w:tcPr>
          <w:p w14:paraId="37520447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20" w:type="dxa"/>
          </w:tcPr>
          <w:p w14:paraId="607AE079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709" w:type="dxa"/>
          </w:tcPr>
          <w:p w14:paraId="65026323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27A2261C" w14:textId="77777777" w:rsidR="00D54DEE" w:rsidRPr="00FD3C3E" w:rsidRDefault="00D54DEE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6169D540-86B0-4FC6-A09F-B117914401B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54DEE" w:rsidRPr="00FD3C3E" w14:paraId="5E85A81C" w14:textId="77777777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14:paraId="234B1A75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14:paraId="1342C669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14:paraId="03C25DB3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14:paraId="52914E4E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14:paraId="2B75DB9B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14:paraId="637697E8" w14:textId="77777777" w:rsidR="00D54DEE" w:rsidRPr="00FD3C3E" w:rsidRDefault="00D54DEE" w:rsidP="00746A99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57AE8DE0" w14:textId="77777777" w:rsidR="00D54DEE" w:rsidRPr="00FD3C3E" w:rsidRDefault="00D54DEE" w:rsidP="00746A99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54DEE" w:rsidRPr="00FD3C3E" w14:paraId="55A32080" w14:textId="77777777" w:rsidTr="004406A0">
        <w:trPr>
          <w:trHeight w:val="113"/>
          <w:jc w:val="right"/>
        </w:trPr>
        <w:tc>
          <w:tcPr>
            <w:tcW w:w="954" w:type="dxa"/>
          </w:tcPr>
          <w:p w14:paraId="488F1CED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3555995F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2FE9B338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338D3FC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4CD4F70F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2116C9A7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0242BEEC" w14:textId="77777777" w:rsidR="00D54DEE" w:rsidRPr="00FD3C3E" w:rsidRDefault="00D54DEE" w:rsidP="00D54DEE">
            <w:pPr>
              <w:pStyle w:val="NoSpacing"/>
            </w:pPr>
          </w:p>
        </w:tc>
      </w:tr>
      <w:tr w:rsidR="00D54DEE" w:rsidRPr="00FD3C3E" w14:paraId="67D9ABBB" w14:textId="77777777" w:rsidTr="004406A0">
        <w:trPr>
          <w:trHeight w:val="227"/>
          <w:jc w:val="right"/>
        </w:trPr>
        <w:tc>
          <w:tcPr>
            <w:tcW w:w="954" w:type="dxa"/>
          </w:tcPr>
          <w:p w14:paraId="6E22B441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446A05B8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326A3119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2EEA49F9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6D24B0A4" w14:textId="77777777" w:rsidR="00D54DEE" w:rsidRPr="00FD3C3E" w:rsidRDefault="00D54DEE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6169D540-86B0-4FC6-A09F-B117914401B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sz="4" w:space="0" w:color="auto"/>
                </w:tcBorders>
              </w:tcPr>
              <w:p w14:paraId="339985F4" w14:textId="77777777" w:rsidR="00D54DEE" w:rsidRPr="00FD3C3E" w:rsidRDefault="00D31FC2" w:rsidP="00DF7E1B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6169D540-86B0-4FC6-A09F-B117914401BD}"/>
            <w:text/>
          </w:sdtPr>
          <w:sdtEndPr/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3B4BD94" w14:textId="77777777" w:rsidR="00D54DEE" w:rsidRPr="00FD3C3E" w:rsidRDefault="00D31FC2" w:rsidP="00D54DE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6169D540-86B0-4FC6-A09F-B117914401BD}"/>
        <w:text/>
      </w:sdtPr>
      <w:sdtEndPr/>
      <w:sdtContent>
        <w:p w14:paraId="249E2463" w14:textId="77777777" w:rsidR="00D54DEE" w:rsidRPr="005E42A0" w:rsidRDefault="005E42A0" w:rsidP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14:paraId="39252B42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6169D540-86B0-4FC6-A09F-B117914401B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14:paraId="61E6C2AE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14:paraId="6CC76972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14:paraId="7A5D6AE6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6169D540-86B0-4FC6-A09F-B117914401B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1F94BBB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sz="4" w:space="0" w:color="auto"/>
            </w:tcBorders>
          </w:tcPr>
          <w:p w14:paraId="33DB2D16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6169D540-86B0-4FC6-A09F-B117914401B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14:paraId="7EB3A54F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DAE573" w14:textId="77777777" w:rsidR="006206C2" w:rsidRPr="00DA1FBA" w:rsidRDefault="006206C2" w:rsidP="00746A99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A15C33" w14:textId="77777777" w:rsidR="006206C2" w:rsidRPr="00DA1FBA" w:rsidRDefault="006206C2" w:rsidP="00746A99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AC7E6" w14:textId="77777777" w:rsidR="006206C2" w:rsidRPr="00DA1FBA" w:rsidRDefault="006206C2" w:rsidP="00746A99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14:paraId="0F0E26F6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4CD9B0F9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6169D540-86B0-4FC6-A09F-B117914401B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67223D" w14:textId="77777777" w:rsidR="006206C2" w:rsidRPr="00DA1FBA" w:rsidRDefault="006206C2" w:rsidP="00746A99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4D995992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14:paraId="2CF95494" w14:textId="77777777" w:rsidR="005D2423" w:rsidRDefault="005D2423" w:rsidP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6169D540-86B0-4FC6-A09F-B117914401B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14:paraId="381ED173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6169D540-86B0-4FC6-A09F-B117914401BD}"/>
                      <w:text/>
                    </w:sdtPr>
                    <w:sdtEndPr/>
                    <w:sdtContent>
                      <w:p w14:paraId="742E87DB" w14:textId="77777777" w:rsidR="00D54DEE" w:rsidRDefault="00D54DEE" w:rsidP="00746A99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155EA0B" w14:textId="77777777"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6169D540-86B0-4FC6-A09F-B117914401BD}"/>
        <w15:repeatingSection/>
      </w:sdtPr>
      <w:sdtEndPr/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6169D540-86B0-4FC6-A09F-B117914401BD}"/>
                <w:picture/>
              </w:sdtPr>
              <w:sdtEndPr/>
              <w:sdtContent>
                <w:p w14:paraId="2800637E" w14:textId="77777777" w:rsidR="00123A7D" w:rsidRDefault="00123A7D" w:rsidP="00746A99">
                  <w:r>
                    <w:rPr>
                      <w:noProof/>
                    </w:rPr>
                    <w:drawing>
                      <wp:inline distT="0" distB="0" distL="0" distR="0" wp14:anchorId="3559F62E" wp14:editId="574612A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6169D540-86B0-4FC6-A09F-B117914401BD}"/>
                <w:text/>
              </w:sdtPr>
              <w:sdtEndPr/>
              <w:sdtContent>
                <w:p w14:paraId="31F594CB" w14:textId="77777777" w:rsidR="00245B0E" w:rsidRPr="00123A7D" w:rsidRDefault="00123A7D" w:rsidP="00746A99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="00245B0E" w:rsidRPr="00123A7D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48D1" w14:textId="77777777" w:rsidR="009847B4" w:rsidRDefault="009847B4" w:rsidP="00E40C63">
      <w:pPr>
        <w:spacing w:after="0"/>
      </w:pPr>
      <w:r>
        <w:separator/>
      </w:r>
    </w:p>
  </w:endnote>
  <w:endnote w:type="continuationSeparator" w:id="0">
    <w:p w14:paraId="04D96B91" w14:textId="77777777" w:rsidR="009847B4" w:rsidRDefault="009847B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DFA4C3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28D202A1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6169D540-86B0-4FC6-A09F-B117914401B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92B2FB5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BBBA618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06C08F9B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14:paraId="4053D605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6169D540-86B0-4FC6-A09F-B117914401BD}"/>
          <w:text/>
        </w:sdtPr>
        <w:sdtEndPr/>
        <w:sdtContent>
          <w:tc>
            <w:tcPr>
              <w:tcW w:w="5000" w:type="pct"/>
              <w:gridSpan w:val="4"/>
            </w:tcPr>
            <w:p w14:paraId="32B40C97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100815A4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6B465D7F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057DCF9F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4692AB40" w14:textId="77777777" w:rsidR="00C43401" w:rsidRDefault="00C43401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6169D540-86B0-4FC6-A09F-B117914401B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3C0A1B3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2AB32EDE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2132DE3E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3784A3B3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7688E630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6169D540-86B0-4FC6-A09F-B117914401B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7CF3A94F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346C4B61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3719B52B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70480723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1646C5B9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6169D540-86B0-4FC6-A09F-B117914401B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341C155C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2E352F25" w14:textId="77777777" w:rsidTr="0090637C">
      <w:tc>
        <w:tcPr>
          <w:tcW w:w="1250" w:type="pct"/>
        </w:tcPr>
        <w:p w14:paraId="3994A3BA" w14:textId="77777777" w:rsidR="00C43401" w:rsidRPr="00F83594" w:rsidRDefault="009847B4" w:rsidP="005C497A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6169D540-86B0-4FC6-A09F-B117914401BD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6169D540-86B0-4FC6-A09F-B117914401BD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1659E818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6169D540-86B0-4FC6-A09F-B117914401BD}"/>
          <w:text/>
        </w:sdtPr>
        <w:sdtEndPr/>
        <w:sdtContent>
          <w:tc>
            <w:tcPr>
              <w:tcW w:w="1250" w:type="pct"/>
            </w:tcPr>
            <w:p w14:paraId="1229AC2D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6169D540-86B0-4FC6-A09F-B117914401B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63BEEA73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495E7176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AA18" w14:textId="77777777" w:rsidR="009847B4" w:rsidRDefault="009847B4" w:rsidP="00E40C63">
      <w:pPr>
        <w:spacing w:after="0"/>
      </w:pPr>
      <w:r>
        <w:separator/>
      </w:r>
    </w:p>
  </w:footnote>
  <w:footnote w:type="continuationSeparator" w:id="0">
    <w:p w14:paraId="21F729B8" w14:textId="77777777" w:rsidR="009847B4" w:rsidRDefault="009847B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51453643" w14:textId="77777777" w:rsidTr="00772EA7">
      <w:tc>
        <w:tcPr>
          <w:tcW w:w="2929" w:type="pct"/>
        </w:tcPr>
        <w:p w14:paraId="3DBCF2DC" w14:textId="77777777" w:rsidR="00C43401" w:rsidRPr="00C43401" w:rsidRDefault="009847B4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6169D540-86B0-4FC6-A09F-B117914401B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6169D540-86B0-4FC6-A09F-B117914401B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6169D540-86B0-4FC6-A09F-B117914401BD}"/>
            <w:text/>
          </w:sdtPr>
          <w:sdtEndPr/>
          <w:sdtContent>
            <w:p w14:paraId="14BDACEE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4B9FD31E" w14:textId="77777777" w:rsidR="00C43401" w:rsidRDefault="009847B4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6169D540-86B0-4FC6-A09F-B117914401BD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4D7309A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673F7AD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41517F70" w14:textId="77777777" w:rsidTr="00772EA7">
      <w:tc>
        <w:tcPr>
          <w:tcW w:w="2929" w:type="pct"/>
        </w:tcPr>
        <w:p w14:paraId="73407B2A" w14:textId="77777777" w:rsidR="00C43401" w:rsidRPr="00204F31" w:rsidRDefault="009847B4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6169D540-86B0-4FC6-A09F-B117914401BD}"/>
              <w:text/>
            </w:sdtPr>
            <w:sdtEndPr/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6169D540-86B0-4FC6-A09F-B117914401BD}"/>
              <w:text/>
            </w:sdtPr>
            <w:sdtEndPr/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6169D540-86B0-4FC6-A09F-B117914401BD}"/>
            <w:text/>
          </w:sdtPr>
          <w:sdtEndPr/>
          <w:sdtContent>
            <w:p w14:paraId="0BC1EE8D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9E9471A" w14:textId="77777777" w:rsidR="00C43401" w:rsidRPr="00204F31" w:rsidRDefault="009847B4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6169D540-86B0-4FC6-A09F-B117914401BD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75598CE7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077F7FAB" w14:textId="77777777" w:rsidR="00C43401" w:rsidRDefault="009847B4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6169D540-86B0-4FC6-A09F-B117914401B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A35528D" wp14:editId="1AACEAE7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6E92CDFE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2B3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15A0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46A99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847B4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055B4"/>
    <w:rsid w:val="00B10D67"/>
    <w:rsid w:val="00B22FDE"/>
    <w:rsid w:val="00B23D05"/>
    <w:rsid w:val="00B32D4B"/>
    <w:rsid w:val="00B357CD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F9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6277A-F70E-4738-B1D4-EE1B77D7C696}"/>
      </w:docPartPr>
      <w:docPartBody>
        <w:p w:rsidR="005C38C4" w:rsidRDefault="00BC4A2A">
          <w:r w:rsidRPr="002C1A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3F1768"/>
    <w:rsid w:val="00401EE8"/>
    <w:rsid w:val="00441283"/>
    <w:rsid w:val="004966EF"/>
    <w:rsid w:val="005073E4"/>
    <w:rsid w:val="00507E0A"/>
    <w:rsid w:val="00591BD2"/>
    <w:rsid w:val="005C38C4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9E4C77"/>
    <w:rsid w:val="00A01C7A"/>
    <w:rsid w:val="00A103E8"/>
    <w:rsid w:val="00A10449"/>
    <w:rsid w:val="00A46F73"/>
    <w:rsid w:val="00AC48B9"/>
    <w:rsid w:val="00B06A1E"/>
    <w:rsid w:val="00B95809"/>
    <w:rsid w:val="00BC4A2A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A2A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EA2FB2959BC04BD496B05BD5C5D59EA6">
    <w:name w:val="EA2FB2959BC04BD496B05BD5C5D59EA6"/>
    <w:rsid w:val="00BC4A2A"/>
    <w:rPr>
      <w:szCs w:val="36"/>
      <w:lang w:val="en-PH" w:eastAsia="en-PH" w:bidi="km-KH"/>
    </w:rPr>
  </w:style>
  <w:style w:type="paragraph" w:customStyle="1" w:styleId="F90B850A3FE542DDA54944D5AF1059F1">
    <w:name w:val="F90B850A3FE542DDA54944D5AF1059F1"/>
    <w:rsid w:val="00BC4A2A"/>
    <w:rPr>
      <w:szCs w:val="36"/>
      <w:lang w:val="en-PH" w:eastAsia="en-PH" w:bidi="km-KH"/>
    </w:rPr>
  </w:style>
  <w:style w:type="paragraph" w:customStyle="1" w:styleId="C717AB30D7814E86B67CDD493DCB84CA">
    <w:name w:val="C717AB30D7814E86B67CDD493DCB84CA"/>
    <w:rsid w:val="00BC4A2A"/>
    <w:rPr>
      <w:szCs w:val="36"/>
      <w:lang w:val="en-PH" w:eastAsia="en-PH" w:bidi="km-KH"/>
    </w:rPr>
  </w:style>
  <w:style w:type="paragraph" w:customStyle="1" w:styleId="1845F4A13F774424B3E756EC49E926CE">
    <w:name w:val="1845F4A13F774424B3E756EC49E926CE"/>
    <w:rsid w:val="00BC4A2A"/>
    <w:rPr>
      <w:szCs w:val="36"/>
      <w:lang w:val="en-PH" w:eastAsia="en-PH" w:bidi="km-KH"/>
    </w:rPr>
  </w:style>
  <w:style w:type="paragraph" w:customStyle="1" w:styleId="DF64BE7A144346F3808238BD181931A8">
    <w:name w:val="DF64BE7A144346F3808238BD181931A8"/>
    <w:rsid w:val="00BC4A2A"/>
    <w:rPr>
      <w:szCs w:val="36"/>
      <w:lang w:val="en-PH" w:eastAsia="en-PH" w:bidi="km-KH"/>
    </w:rPr>
  </w:style>
  <w:style w:type="paragraph" w:customStyle="1" w:styleId="983869049BE44F76902F37FD058B7655">
    <w:name w:val="983869049BE44F76902F37FD058B7655"/>
    <w:rsid w:val="00BC4A2A"/>
    <w:rPr>
      <w:szCs w:val="36"/>
      <w:lang w:val="en-PH" w:eastAsia="en-PH" w:bidi="km-KH"/>
    </w:rPr>
  </w:style>
  <w:style w:type="paragraph" w:customStyle="1" w:styleId="C6406C583F9F4F57BBFE5E696904ED2F">
    <w:name w:val="C6406C583F9F4F57BBFE5E696904ED2F"/>
    <w:rsid w:val="00BC4A2A"/>
    <w:rPr>
      <w:szCs w:val="36"/>
      <w:lang w:val="en-PH" w:eastAsia="en-PH" w:bidi="km-KH"/>
    </w:rPr>
  </w:style>
  <w:style w:type="paragraph" w:customStyle="1" w:styleId="BA49555F67944F35BDB81906B1806642">
    <w:name w:val="BA49555F67944F35BDB81906B1806642"/>
    <w:rsid w:val="00BC4A2A"/>
    <w:rPr>
      <w:szCs w:val="36"/>
      <w:lang w:val="en-PH" w:eastAsia="en-PH" w:bidi="km-KH"/>
    </w:rPr>
  </w:style>
  <w:style w:type="paragraph" w:customStyle="1" w:styleId="D301FB8AB99147A692DFA812E0E07C79">
    <w:name w:val="D301FB8AB99147A692DFA812E0E07C79"/>
    <w:rsid w:val="00BC4A2A"/>
    <w:rPr>
      <w:szCs w:val="36"/>
      <w:lang w:val="en-PH" w:eastAsia="en-PH" w:bidi="km-KH"/>
    </w:rPr>
  </w:style>
  <w:style w:type="paragraph" w:customStyle="1" w:styleId="D6A0D38C46404092BB67F6B93B8A0941">
    <w:name w:val="D6A0D38C46404092BB67F6B93B8A0941"/>
    <w:rsid w:val="00BC4A2A"/>
    <w:rPr>
      <w:szCs w:val="36"/>
      <w:lang w:val="en-PH" w:eastAsia="en-PH" w:bidi="km-KH"/>
    </w:rPr>
  </w:style>
  <w:style w:type="paragraph" w:customStyle="1" w:styleId="CF954AA6A1A64BCBA9A58164381FD759">
    <w:name w:val="CF954AA6A1A64BCBA9A58164381FD759"/>
    <w:rsid w:val="00BC4A2A"/>
    <w:rPr>
      <w:szCs w:val="36"/>
      <w:lang w:val="en-PH" w:eastAsia="en-PH" w:bidi="km-KH"/>
    </w:rPr>
  </w:style>
  <w:style w:type="paragraph" w:customStyle="1" w:styleId="EBB856FC3D91416B96C2B16BB38D4CBB">
    <w:name w:val="EBB856FC3D91416B96C2B16BB38D4CBB"/>
    <w:rsid w:val="00BC4A2A"/>
    <w:rPr>
      <w:szCs w:val="36"/>
      <w:lang w:val="en-PH" w:eastAsia="en-PH" w:bidi="km-KH"/>
    </w:rPr>
  </w:style>
  <w:style w:type="paragraph" w:customStyle="1" w:styleId="850310A89B7947E79CA033C0C27781FA">
    <w:name w:val="850310A89B7947E79CA033C0C27781FA"/>
    <w:rsid w:val="00BC4A2A"/>
    <w:rPr>
      <w:szCs w:val="36"/>
      <w:lang w:val="en-PH" w:eastAsia="en-PH" w:bidi="km-KH"/>
    </w:rPr>
  </w:style>
  <w:style w:type="paragraph" w:customStyle="1" w:styleId="9CB4B27852AF49E2B1A5B950B19D358D">
    <w:name w:val="9CB4B27852AF49E2B1A5B950B19D358D"/>
    <w:rsid w:val="00BC4A2A"/>
    <w:rPr>
      <w:szCs w:val="36"/>
      <w:lang w:val="en-PH" w:eastAsia="en-PH" w:bidi="km-KH"/>
    </w:rPr>
  </w:style>
  <w:style w:type="paragraph" w:customStyle="1" w:styleId="956F9EDC4E7340548AB3EC98878697BC">
    <w:name w:val="956F9EDC4E7340548AB3EC98878697BC"/>
    <w:rsid w:val="00BC4A2A"/>
    <w:rPr>
      <w:szCs w:val="36"/>
      <w:lang w:val="en-PH" w:eastAsia="en-PH" w:bidi="km-KH"/>
    </w:rPr>
  </w:style>
  <w:style w:type="paragraph" w:customStyle="1" w:styleId="05238A8CD4A8474CBB2EF91E8C93F199">
    <w:name w:val="05238A8CD4A8474CBB2EF91E8C93F199"/>
    <w:rsid w:val="00BC4A2A"/>
    <w:rPr>
      <w:szCs w:val="36"/>
      <w:lang w:val="en-PH" w:eastAsia="en-PH" w:bidi="km-KH"/>
    </w:rPr>
  </w:style>
  <w:style w:type="paragraph" w:customStyle="1" w:styleId="5AE8FE945D744F8499C7DCA13D1E37DF">
    <w:name w:val="5AE8FE945D744F8499C7DCA13D1E37DF"/>
    <w:rsid w:val="00BC4A2A"/>
    <w:rPr>
      <w:szCs w:val="36"/>
      <w:lang w:val="en-PH" w:eastAsia="en-PH" w:bidi="km-KH"/>
    </w:rPr>
  </w:style>
  <w:style w:type="paragraph" w:customStyle="1" w:styleId="94C246A0CADA451692339891288C7892">
    <w:name w:val="94C246A0CADA451692339891288C7892"/>
    <w:rsid w:val="00BC4A2A"/>
    <w:rPr>
      <w:szCs w:val="36"/>
      <w:lang w:val="en-PH" w:eastAsia="en-PH" w:bidi="km-KH"/>
    </w:rPr>
  </w:style>
  <w:style w:type="paragraph" w:customStyle="1" w:styleId="061FE3F15BC1406082AE84E6B68B9A40">
    <w:name w:val="061FE3F15BC1406082AE84E6B68B9A40"/>
    <w:rsid w:val="00BC4A2A"/>
    <w:rPr>
      <w:szCs w:val="36"/>
      <w:lang w:val="en-PH" w:eastAsia="en-PH" w:bidi="km-KH"/>
    </w:rPr>
  </w:style>
  <w:style w:type="paragraph" w:customStyle="1" w:styleId="B951913E649B4E5183283E7E2E89B969">
    <w:name w:val="B951913E649B4E5183283E7E2E89B969"/>
    <w:rsid w:val="00BC4A2A"/>
    <w:rPr>
      <w:szCs w:val="36"/>
      <w:lang w:val="en-PH" w:eastAsia="en-PH" w:bidi="km-KH"/>
    </w:rPr>
  </w:style>
  <w:style w:type="paragraph" w:customStyle="1" w:styleId="540E460806D64CABBF95458547BEFDB6">
    <w:name w:val="540E460806D64CABBF95458547BEFDB6"/>
    <w:rsid w:val="00BC4A2A"/>
    <w:rPr>
      <w:szCs w:val="36"/>
      <w:lang w:val="en-PH" w:eastAsia="en-PH" w:bidi="km-KH"/>
    </w:rPr>
  </w:style>
  <w:style w:type="paragraph" w:customStyle="1" w:styleId="561EEDE82B044E9C993F668AD19C4B1E">
    <w:name w:val="561EEDE82B044E9C993F668AD19C4B1E"/>
    <w:rsid w:val="00BC4A2A"/>
    <w:rPr>
      <w:szCs w:val="36"/>
      <w:lang w:val="en-PH" w:eastAsia="en-PH" w:bidi="km-KH"/>
    </w:rPr>
  </w:style>
  <w:style w:type="paragraph" w:customStyle="1" w:styleId="47608D9D361C4FB6AD1EC1AD478696BA">
    <w:name w:val="47608D9D361C4FB6AD1EC1AD478696BA"/>
    <w:rsid w:val="00BC4A2A"/>
    <w:rPr>
      <w:szCs w:val="36"/>
      <w:lang w:val="en-PH" w:eastAsia="en-PH" w:bidi="km-KH"/>
    </w:rPr>
  </w:style>
  <w:style w:type="paragraph" w:customStyle="1" w:styleId="6983C89C52284AFDAF29487DB2C6982E">
    <w:name w:val="6983C89C52284AFDAF29487DB2C6982E"/>
    <w:rsid w:val="00BC4A2A"/>
    <w:rPr>
      <w:szCs w:val="36"/>
      <w:lang w:val="en-PH" w:eastAsia="en-PH" w:bidi="km-KH"/>
    </w:rPr>
  </w:style>
  <w:style w:type="paragraph" w:customStyle="1" w:styleId="040FE4C0E16E4E7B901A4A4072BC3EE1">
    <w:name w:val="040FE4C0E16E4E7B901A4A4072BC3EE1"/>
    <w:rsid w:val="00BC4A2A"/>
    <w:rPr>
      <w:szCs w:val="36"/>
      <w:lang w:val="en-PH" w:eastAsia="en-PH" w:bidi="km-KH"/>
    </w:rPr>
  </w:style>
  <w:style w:type="paragraph" w:customStyle="1" w:styleId="08382201BE33424BB7D06C6899B0F4BF">
    <w:name w:val="08382201BE33424BB7D06C6899B0F4BF"/>
    <w:rsid w:val="00BC4A2A"/>
    <w:rPr>
      <w:szCs w:val="36"/>
      <w:lang w:val="en-PH" w:eastAsia="en-PH" w:bidi="km-KH"/>
    </w:rPr>
  </w:style>
  <w:style w:type="paragraph" w:customStyle="1" w:styleId="FA9FCCA0DE3D4016B2338D34C25B3E2C">
    <w:name w:val="FA9FCCA0DE3D4016B2338D34C25B3E2C"/>
    <w:rsid w:val="00BC4A2A"/>
    <w:rPr>
      <w:szCs w:val="36"/>
      <w:lang w:val="en-PH" w:eastAsia="en-PH" w:bidi="km-KH"/>
    </w:rPr>
  </w:style>
  <w:style w:type="paragraph" w:customStyle="1" w:styleId="75028B4B24BA44B3A2640515243108A9">
    <w:name w:val="75028B4B24BA44B3A2640515243108A9"/>
    <w:rsid w:val="00BC4A2A"/>
    <w:rPr>
      <w:szCs w:val="36"/>
      <w:lang w:val="en-PH" w:eastAsia="en-PH" w:bidi="km-KH"/>
    </w:rPr>
  </w:style>
  <w:style w:type="paragraph" w:customStyle="1" w:styleId="18C8CE0212194606950F031B52512B35">
    <w:name w:val="18C8CE0212194606950F031B52512B35"/>
    <w:rsid w:val="00BC4A2A"/>
    <w:rPr>
      <w:szCs w:val="36"/>
      <w:lang w:val="en-PH" w:eastAsia="en-PH" w:bidi="km-KH"/>
    </w:rPr>
  </w:style>
  <w:style w:type="paragraph" w:customStyle="1" w:styleId="9D701F1C9D6043CC850FCDD1A193CEA2">
    <w:name w:val="9D701F1C9D6043CC850FCDD1A193CEA2"/>
    <w:rsid w:val="00BC4A2A"/>
    <w:rPr>
      <w:szCs w:val="36"/>
      <w:lang w:val="en-PH" w:eastAsia="en-PH" w:bidi="km-KH"/>
    </w:rPr>
  </w:style>
  <w:style w:type="paragraph" w:customStyle="1" w:styleId="E559861125914E74BCF11EA23C6451FF">
    <w:name w:val="E559861125914E74BCF11EA23C6451FF"/>
    <w:rsid w:val="00BC4A2A"/>
    <w:rPr>
      <w:szCs w:val="36"/>
      <w:lang w:val="en-PH" w:eastAsia="en-PH" w:bidi="km-K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L a b e l s >  
         < A t t r i b u t e V a l u e s C a p t i o n > A t t r i b u t e V a l u e s C a p t i o n < / A t t r i b u t e V a l u e s C a p t i o n >  
     < / L a b e l s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t t r i b u t e V a l u e s > A t t r i b u t e V a l u e s < / A t t r i b u t e V a l u e s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69D540-86B0-4FC6-A09F-B117914401B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2022-03-30T11:45:00Z</dcterms:modified>
</cp:coreProperties>
</file>